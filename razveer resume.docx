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C38D" w14:textId="77777777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5F85138" wp14:editId="1263DD02">
                <wp:simplePos x="0" y="0"/>
                <wp:positionH relativeFrom="page">
                  <wp:align>right</wp:align>
                </wp:positionH>
                <wp:positionV relativeFrom="paragraph">
                  <wp:posOffset>-352425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A3D1" id="Rectangle 3" o:spid="_x0000_s1026" alt="&quot;&quot;" style="position:absolute;margin-left:560.8pt;margin-top:-27.75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31596493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8F55B" w14:textId="757A10D1" w:rsidR="0036697C" w:rsidRPr="00173B36" w:rsidRDefault="00F07875" w:rsidP="00C657AC">
            <w:pPr>
              <w:pStyle w:val="Title"/>
              <w:rPr>
                <w:noProof/>
              </w:rPr>
            </w:pPr>
            <w:r>
              <w:t>RAZVEER SINGH ROOP</w:t>
            </w:r>
          </w:p>
        </w:tc>
      </w:tr>
      <w:tr w:rsidR="0036697C" w:rsidRPr="00320ECB" w14:paraId="6B6F46E6" w14:textId="77777777" w:rsidTr="00F82B6F">
        <w:trPr>
          <w:trHeight w:val="776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41DF0" w14:textId="77777777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6C7B52B" wp14:editId="067E007A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8EE752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AD656A" w14:textId="268DD91B" w:rsidR="0036697C" w:rsidRDefault="00F07875" w:rsidP="0049740E">
            <w:pPr>
              <w:pStyle w:val="Subtitle"/>
              <w:rPr>
                <w:rStyle w:val="SubtitleChar"/>
              </w:rPr>
            </w:pPr>
            <w:r>
              <w:t>WEB DEVELOPER</w:t>
            </w:r>
          </w:p>
          <w:p w14:paraId="69187C8E" w14:textId="77777777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AE4F13C" wp14:editId="2C074505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6E938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26DFE621" w14:textId="77777777" w:rsidTr="00CA54C8">
        <w:trPr>
          <w:trHeight w:val="1395"/>
          <w:jc w:val="center"/>
        </w:trPr>
        <w:tc>
          <w:tcPr>
            <w:tcW w:w="3510" w:type="dxa"/>
            <w:shd w:val="clear" w:color="auto" w:fill="auto"/>
          </w:tcPr>
          <w:p w14:paraId="26FFD44D" w14:textId="77777777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D70D51D106974E6D8F05B80DBC82D3A7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3F80536E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DEF8977" wp14:editId="597959FE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4A0CD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0D8B69" w14:textId="7E21F9E0" w:rsidR="0036697C" w:rsidRPr="00E216D4" w:rsidRDefault="00F07875" w:rsidP="0036697C">
            <w:pPr>
              <w:pStyle w:val="Heading2"/>
            </w:pPr>
            <w:r>
              <w:t>+919340416383</w:t>
            </w:r>
          </w:p>
          <w:p w14:paraId="57AA1CED" w14:textId="458F8C81" w:rsidR="0036697C" w:rsidRPr="00E216D4" w:rsidRDefault="00F07875" w:rsidP="0036697C">
            <w:pPr>
              <w:pStyle w:val="Heading2"/>
            </w:pPr>
            <w:r>
              <w:t>razveerroop369@gmail.com</w:t>
            </w:r>
          </w:p>
          <w:p w14:paraId="3DC6460E" w14:textId="77777777" w:rsidR="0036697C" w:rsidRDefault="0036697C" w:rsidP="0036697C">
            <w:pPr>
              <w:pStyle w:val="Heading2"/>
            </w:pPr>
          </w:p>
          <w:p w14:paraId="34248B83" w14:textId="6577BD7D" w:rsidR="00F07875" w:rsidRPr="00F07875" w:rsidRDefault="00F07875" w:rsidP="00F07875"/>
        </w:tc>
        <w:tc>
          <w:tcPr>
            <w:tcW w:w="7200" w:type="dxa"/>
            <w:shd w:val="clear" w:color="auto" w:fill="auto"/>
          </w:tcPr>
          <w:p w14:paraId="7908EB24" w14:textId="33F7A6A7" w:rsidR="0036697C" w:rsidRPr="00173B36" w:rsidRDefault="00F82B6F" w:rsidP="00C657AC">
            <w:pPr>
              <w:pStyle w:val="Heading1"/>
            </w:pPr>
            <w:r>
              <w:t>SUMMARY</w:t>
            </w:r>
          </w:p>
          <w:p w14:paraId="6631BA03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F7E5538" wp14:editId="4C98070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2D3E34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1CBA01B3" w14:textId="1C02CC3C" w:rsidR="0036697C" w:rsidRPr="00173B36" w:rsidRDefault="00CA54C8" w:rsidP="0036697C">
            <w:r>
              <w:t>Full stack</w:t>
            </w:r>
            <w:r w:rsidR="00F82B6F">
              <w:t xml:space="preserve"> software developer with expertise in frontend and backend development, experienced in leading cross functional teams.</w:t>
            </w:r>
          </w:p>
        </w:tc>
      </w:tr>
      <w:tr w:rsidR="0036697C" w:rsidRPr="00320ECB" w14:paraId="47DD0321" w14:textId="77777777" w:rsidTr="00F82B6F">
        <w:trPr>
          <w:trHeight w:val="4135"/>
          <w:jc w:val="center"/>
        </w:trPr>
        <w:tc>
          <w:tcPr>
            <w:tcW w:w="3510" w:type="dxa"/>
            <w:shd w:val="clear" w:color="auto" w:fill="auto"/>
          </w:tcPr>
          <w:p w14:paraId="768C3901" w14:textId="77777777" w:rsidR="0036697C" w:rsidRPr="00173B36" w:rsidRDefault="00000000" w:rsidP="00C657AC">
            <w:pPr>
              <w:pStyle w:val="Heading1"/>
            </w:pPr>
            <w:sdt>
              <w:sdtPr>
                <w:id w:val="211169216"/>
                <w:placeholder>
                  <w:docPart w:val="10C327D3F02E4A8A8258D6FA7AAEF2A4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7C73E454" w14:textId="77777777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538963" wp14:editId="42CA8AFC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66A7DF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050B6C38" w14:textId="4C9407BD" w:rsidR="0036697C" w:rsidRPr="00387FF0" w:rsidRDefault="00F07875" w:rsidP="0036697C">
            <w:pPr>
              <w:pStyle w:val="Heading2"/>
            </w:pPr>
            <w:r>
              <w:t>Frontend</w:t>
            </w:r>
          </w:p>
          <w:p w14:paraId="22436402" w14:textId="0802104D" w:rsidR="00A8656F" w:rsidRDefault="00F07875" w:rsidP="0036697C">
            <w:pPr>
              <w:pStyle w:val="Heading2"/>
            </w:pPr>
            <w:r>
              <w:t>Backend</w:t>
            </w:r>
          </w:p>
          <w:p w14:paraId="0E605508" w14:textId="0D1310A5" w:rsidR="00A8656F" w:rsidRDefault="00F07875" w:rsidP="0036697C">
            <w:pPr>
              <w:pStyle w:val="Heading2"/>
            </w:pPr>
            <w:r>
              <w:t>Database</w:t>
            </w:r>
          </w:p>
          <w:p w14:paraId="20AABF24" w14:textId="26DE1D85" w:rsidR="00A8656F" w:rsidRDefault="00F07875" w:rsidP="0036697C">
            <w:pPr>
              <w:pStyle w:val="Heading2"/>
            </w:pPr>
            <w:r>
              <w:t>Python AIML</w:t>
            </w:r>
          </w:p>
          <w:p w14:paraId="51739A80" w14:textId="64262B53" w:rsidR="00A8656F" w:rsidRDefault="00CA54C8" w:rsidP="0036697C">
            <w:pPr>
              <w:pStyle w:val="Heading2"/>
            </w:pPr>
            <w:r>
              <w:t>JavaScript</w:t>
            </w:r>
          </w:p>
          <w:p w14:paraId="2A46EC0B" w14:textId="5414905A" w:rsidR="00F07875" w:rsidRDefault="00F07875" w:rsidP="00F07875">
            <w:r>
              <w:t>Nodejs</w:t>
            </w:r>
          </w:p>
          <w:p w14:paraId="7E1CB0C0" w14:textId="13641B5E" w:rsidR="00F07875" w:rsidRDefault="00F07875" w:rsidP="00F07875">
            <w:r>
              <w:t>React.js</w:t>
            </w:r>
          </w:p>
          <w:p w14:paraId="381AD74F" w14:textId="2FB61F60" w:rsidR="00F07875" w:rsidRDefault="00CA54C8" w:rsidP="00F07875">
            <w:r>
              <w:t>MongoDB</w:t>
            </w:r>
          </w:p>
          <w:p w14:paraId="1DFB2FF8" w14:textId="1DE9463A" w:rsidR="00F82B6F" w:rsidRDefault="00F82B6F" w:rsidP="00F07875">
            <w:r>
              <w:t>SQL</w:t>
            </w:r>
          </w:p>
          <w:p w14:paraId="0DC31477" w14:textId="087875AA" w:rsidR="00F82B6F" w:rsidRDefault="00F82B6F" w:rsidP="00F07875">
            <w:r>
              <w:t>Django</w:t>
            </w:r>
          </w:p>
          <w:p w14:paraId="314DA872" w14:textId="42F81548" w:rsidR="00CA54C8" w:rsidRDefault="00CA54C8" w:rsidP="00F07875">
            <w:r>
              <w:t>Blender</w:t>
            </w:r>
          </w:p>
          <w:p w14:paraId="5A4AD312" w14:textId="4750AA4A" w:rsidR="00CA54C8" w:rsidRDefault="00CA54C8" w:rsidP="00F07875">
            <w:r>
              <w:t>3d Modeling</w:t>
            </w:r>
          </w:p>
          <w:p w14:paraId="277E32A2" w14:textId="2F692CA6" w:rsidR="00CA54C8" w:rsidRPr="00F07875" w:rsidRDefault="00CA54C8" w:rsidP="00F07875">
            <w:r>
              <w:t>Team leader</w:t>
            </w:r>
          </w:p>
          <w:p w14:paraId="5AFAF2D8" w14:textId="77777777" w:rsidR="0036697C" w:rsidRPr="00173B36" w:rsidRDefault="00000000" w:rsidP="0036697C">
            <w:pPr>
              <w:pStyle w:val="Heading2"/>
            </w:pPr>
            <w:sdt>
              <w:sdtPr>
                <w:id w:val="-490250325"/>
                <w:placeholder>
                  <w:docPart w:val="FB4353D49909423EADCF22C6A3DA0A53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Strategic thinking</w:t>
                </w:r>
              </w:sdtContent>
            </w:sdt>
          </w:p>
        </w:tc>
        <w:tc>
          <w:tcPr>
            <w:tcW w:w="7200" w:type="dxa"/>
            <w:vMerge w:val="restart"/>
            <w:shd w:val="clear" w:color="auto" w:fill="auto"/>
          </w:tcPr>
          <w:p w14:paraId="68433A35" w14:textId="77777777" w:rsidR="0036697C" w:rsidRDefault="00000000" w:rsidP="00C657AC">
            <w:pPr>
              <w:pStyle w:val="Heading1"/>
            </w:pPr>
            <w:sdt>
              <w:sdtPr>
                <w:id w:val="1888525358"/>
                <w:placeholder>
                  <w:docPart w:val="7987AF0561D64593B5C4B67477D3AF53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EXPERIENCE</w:t>
                </w:r>
              </w:sdtContent>
            </w:sdt>
            <w:r w:rsidR="00A8656F">
              <w:t xml:space="preserve"> </w:t>
            </w:r>
          </w:p>
          <w:p w14:paraId="18C90A6C" w14:textId="0667A105" w:rsidR="00CA54C8" w:rsidRDefault="00E72A6A" w:rsidP="00CA54C8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F42AE4D" wp14:editId="6C25A81F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32942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FCD94E" w14:textId="101E7899" w:rsidR="00CA54C8" w:rsidRPr="00685EBC" w:rsidRDefault="00685EBC" w:rsidP="00CA54C8">
            <w:pPr>
              <w:keepNext/>
              <w:keepLines/>
              <w:spacing w:line="240" w:lineRule="auto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Front End web development intern at toss Call India pvt ltd. </w:t>
            </w:r>
          </w:p>
          <w:p w14:paraId="697F8FD3" w14:textId="393CDCCB" w:rsidR="0036697C" w:rsidRDefault="00CA54C8" w:rsidP="0036697C">
            <w:pPr>
              <w:pStyle w:val="Heading3"/>
            </w:pPr>
            <w:r>
              <w:t xml:space="preserve"> </w:t>
            </w:r>
            <w:r w:rsidR="00F82B6F">
              <w:t>2023</w:t>
            </w:r>
          </w:p>
          <w:p w14:paraId="01164A9C" w14:textId="77777777" w:rsidR="00685EBC" w:rsidRDefault="00CA54C8" w:rsidP="00CA54C8">
            <w:r>
              <w:t>Project involvement</w:t>
            </w:r>
            <w:r w:rsidR="00685EBC">
              <w:t xml:space="preserve">- Web </w:t>
            </w:r>
            <w:proofErr w:type="gramStart"/>
            <w:r w:rsidR="00685EBC">
              <w:t>application ,</w:t>
            </w:r>
            <w:proofErr w:type="gramEnd"/>
            <w:r w:rsidR="00685EBC">
              <w:t xml:space="preserve"> Mobile application.</w:t>
            </w:r>
          </w:p>
          <w:p w14:paraId="00F52884" w14:textId="7F2CC439" w:rsidR="00CA54C8" w:rsidRDefault="00685EBC" w:rsidP="00CA54C8">
            <w:r>
              <w:t>Technical skills</w:t>
            </w:r>
            <w:proofErr w:type="gramStart"/>
            <w:r>
              <w:t xml:space="preserve">-  </w:t>
            </w:r>
            <w:r>
              <w:t>Html</w:t>
            </w:r>
            <w:proofErr w:type="gramEnd"/>
            <w:r>
              <w:t>, CSS, JavaScript</w:t>
            </w:r>
            <w:r>
              <w:t xml:space="preserve"> , </w:t>
            </w:r>
            <w:r>
              <w:t>Bootstrap, Tailwind</w:t>
            </w:r>
            <w:r>
              <w:t>.</w:t>
            </w:r>
          </w:p>
          <w:p w14:paraId="52208E91" w14:textId="051D5A52" w:rsidR="00685EBC" w:rsidRDefault="00685EBC" w:rsidP="00CA54C8">
            <w:r w:rsidRPr="00685EBC">
              <w:t>Problem Solving</w:t>
            </w:r>
            <w:r>
              <w:t xml:space="preserve">- </w:t>
            </w:r>
            <w:r w:rsidRPr="00685EBC">
              <w:t>implement fluid grid systems and flexible images, resulting in a 30% improvement in mobile usability metrics</w:t>
            </w:r>
            <w:r>
              <w:t xml:space="preserve"> and so on.</w:t>
            </w:r>
          </w:p>
          <w:p w14:paraId="0C28033C" w14:textId="0CCEAF06" w:rsidR="0036697C" w:rsidRPr="00685EBC" w:rsidRDefault="00F82B6F" w:rsidP="00C657AC">
            <w:pPr>
              <w:pStyle w:val="Heading2"/>
              <w:rPr>
                <w:b/>
                <w:bCs/>
              </w:rPr>
            </w:pPr>
            <w:r w:rsidRPr="00685EBC">
              <w:rPr>
                <w:b/>
                <w:bCs/>
              </w:rPr>
              <w:t>Smart India Hackathon</w:t>
            </w:r>
          </w:p>
          <w:p w14:paraId="0BD30FCF" w14:textId="3B1232DE" w:rsidR="00722CFF" w:rsidRPr="00722CFF" w:rsidRDefault="00F82B6F" w:rsidP="00722CFF">
            <w:pPr>
              <w:pStyle w:val="Heading3"/>
            </w:pPr>
            <w:r>
              <w:t>2023</w:t>
            </w:r>
          </w:p>
          <w:p w14:paraId="7F6F599D" w14:textId="1EDD5462" w:rsidR="0036697C" w:rsidRDefault="00722CFF" w:rsidP="0036697C">
            <w:r>
              <w:t>Team role: software developer/web developer</w:t>
            </w:r>
          </w:p>
          <w:p w14:paraId="0BCF3494" w14:textId="4440BAF0" w:rsidR="00722CFF" w:rsidRDefault="00722CFF" w:rsidP="0036697C">
            <w:r w:rsidRPr="00722CFF">
              <w:t>Technical Contributions:</w:t>
            </w:r>
            <w:r>
              <w:t xml:space="preserve"> </w:t>
            </w:r>
            <w:r w:rsidRPr="00722CFF">
              <w:t>Developed the backend infrastructure using Node.js and MongoDB</w:t>
            </w:r>
            <w:r>
              <w:t>.</w:t>
            </w:r>
          </w:p>
          <w:p w14:paraId="40A36D83" w14:textId="459FC061" w:rsidR="00F82B6F" w:rsidRDefault="00722CFF" w:rsidP="00A8656F">
            <w:r w:rsidRPr="00722CFF">
              <w:t>Problem Solving and Innovation:</w:t>
            </w:r>
            <w:r>
              <w:t xml:space="preserve"> </w:t>
            </w:r>
            <w:r w:rsidRPr="00722CFF">
              <w:t>Overcame technical challenges related to data processing speed and scalability</w:t>
            </w:r>
            <w:r>
              <w:t>.</w:t>
            </w:r>
          </w:p>
          <w:p w14:paraId="61FEEF9F" w14:textId="77777777" w:rsidR="00722CFF" w:rsidRDefault="00722CFF" w:rsidP="00A8656F"/>
          <w:p w14:paraId="032124DF" w14:textId="5B34DBE1" w:rsidR="00F82B6F" w:rsidRDefault="00F82B6F" w:rsidP="00F82B6F">
            <w:pPr>
              <w:pStyle w:val="Heading1"/>
            </w:pPr>
            <w:r>
              <w:t>Projects</w:t>
            </w:r>
          </w:p>
          <w:p w14:paraId="1DC74889" w14:textId="75CF8112" w:rsidR="00F82B6F" w:rsidRDefault="0024451E" w:rsidP="00F82B6F">
            <w:r>
              <w:t xml:space="preserve">Rehab </w:t>
            </w:r>
            <w:r w:rsidR="00722CFF">
              <w:t xml:space="preserve">centralized </w:t>
            </w:r>
            <w:r w:rsidR="00F30F79">
              <w:t>database.</w:t>
            </w:r>
          </w:p>
          <w:p w14:paraId="2D129720" w14:textId="19C7BCFF" w:rsidR="0024451E" w:rsidRDefault="0024451E" w:rsidP="00F82B6F">
            <w:r>
              <w:t xml:space="preserve">Tech </w:t>
            </w:r>
            <w:proofErr w:type="gramStart"/>
            <w:r>
              <w:t>used :</w:t>
            </w:r>
            <w:proofErr w:type="gramEnd"/>
            <w:r>
              <w:t xml:space="preserve"> </w:t>
            </w:r>
            <w:r w:rsidR="00722CFF">
              <w:t>HTML, JavaScript</w:t>
            </w:r>
            <w:r>
              <w:t xml:space="preserve">, SQL, </w:t>
            </w:r>
            <w:r w:rsidR="00CA54C8">
              <w:t>MongoDB</w:t>
            </w:r>
            <w:r>
              <w:t>, Python,</w:t>
            </w:r>
            <w:r w:rsidR="00722CFF">
              <w:t xml:space="preserve"> Node js.</w:t>
            </w:r>
          </w:p>
          <w:p w14:paraId="1C862335" w14:textId="77777777" w:rsidR="00722CFF" w:rsidRDefault="00722CFF" w:rsidP="00F82B6F"/>
          <w:p w14:paraId="6315FC7A" w14:textId="0F51CCB9" w:rsidR="00722CFF" w:rsidRDefault="00722CFF" w:rsidP="00722CFF">
            <w:r>
              <w:t xml:space="preserve">Rehabilitation </w:t>
            </w:r>
            <w:r>
              <w:t>Website</w:t>
            </w:r>
          </w:p>
          <w:p w14:paraId="0FD7FE4A" w14:textId="6C4313F4" w:rsidR="00F30F79" w:rsidRDefault="00722CFF" w:rsidP="00722CFF">
            <w:r>
              <w:t xml:space="preserve">Tech </w:t>
            </w:r>
            <w:proofErr w:type="gramStart"/>
            <w:r>
              <w:t>used :</w:t>
            </w:r>
            <w:proofErr w:type="gramEnd"/>
            <w:r>
              <w:t xml:space="preserve"> HTML, JavaScript, SQL, MongoDB, Python, Node js</w:t>
            </w:r>
            <w:r w:rsidR="00F30F79">
              <w:t xml:space="preserve"> ,</w:t>
            </w:r>
          </w:p>
          <w:p w14:paraId="37F739F7" w14:textId="61280E37" w:rsidR="00F30F79" w:rsidRDefault="00F30F79" w:rsidP="00722CFF">
            <w:r>
              <w:t xml:space="preserve">Python, </w:t>
            </w:r>
            <w:proofErr w:type="gramStart"/>
            <w:r>
              <w:t>CSS ,</w:t>
            </w:r>
            <w:proofErr w:type="gramEnd"/>
            <w:r>
              <w:t xml:space="preserve"> tailwind , Bootstrap , React js. </w:t>
            </w:r>
          </w:p>
          <w:p w14:paraId="4E9B1C63" w14:textId="77777777" w:rsidR="00722CFF" w:rsidRDefault="00722CFF" w:rsidP="00722CFF"/>
          <w:p w14:paraId="5F9D8B2E" w14:textId="55919152" w:rsidR="0024451E" w:rsidRDefault="0024451E" w:rsidP="00F82B6F">
            <w:r>
              <w:t>Gym Website</w:t>
            </w:r>
          </w:p>
          <w:p w14:paraId="4B57B298" w14:textId="6213CB6C" w:rsidR="0024451E" w:rsidRDefault="0024451E" w:rsidP="0024451E">
            <w:r>
              <w:t xml:space="preserve">Tech </w:t>
            </w:r>
            <w:r w:rsidR="00F30F79">
              <w:t>used:</w:t>
            </w:r>
            <w:r>
              <w:t xml:space="preserve"> Html, CSS, </w:t>
            </w:r>
            <w:r w:rsidR="00CA54C8">
              <w:t>JavaScript</w:t>
            </w:r>
            <w:r>
              <w:t>, SQL, Bootstrap, Tailwind</w:t>
            </w:r>
          </w:p>
          <w:p w14:paraId="603902B8" w14:textId="77777777" w:rsidR="0024451E" w:rsidRDefault="0024451E" w:rsidP="0024451E"/>
          <w:p w14:paraId="6028212E" w14:textId="3D084B45" w:rsidR="0024451E" w:rsidRDefault="0024451E" w:rsidP="0024451E">
            <w:r>
              <w:t>E-Commerce Website</w:t>
            </w:r>
          </w:p>
          <w:p w14:paraId="62C092E9" w14:textId="59DF359B" w:rsidR="0024451E" w:rsidRDefault="0024451E" w:rsidP="0024451E">
            <w:r>
              <w:t xml:space="preserve">Tech </w:t>
            </w:r>
            <w:r w:rsidR="00F30F79">
              <w:t>used:</w:t>
            </w:r>
            <w:r>
              <w:t xml:space="preserve"> Html, CSS, </w:t>
            </w:r>
            <w:r w:rsidR="00CA54C8">
              <w:t>JavaScript</w:t>
            </w:r>
            <w:r>
              <w:t xml:space="preserve">, SQL, </w:t>
            </w:r>
            <w:r w:rsidR="00CA54C8">
              <w:t>MongoDB</w:t>
            </w:r>
            <w:r>
              <w:t>, Python,</w:t>
            </w:r>
          </w:p>
          <w:p w14:paraId="266340EC" w14:textId="77777777" w:rsidR="0024451E" w:rsidRPr="00F82B6F" w:rsidRDefault="0024451E" w:rsidP="00F82B6F"/>
          <w:p w14:paraId="538246A5" w14:textId="77777777" w:rsidR="00F82B6F" w:rsidRPr="00246F0F" w:rsidRDefault="00F82B6F" w:rsidP="00A8656F"/>
        </w:tc>
      </w:tr>
      <w:tr w:rsidR="0036697C" w:rsidRPr="00320ECB" w14:paraId="1A763B1E" w14:textId="77777777" w:rsidTr="00722CFF">
        <w:trPr>
          <w:trHeight w:val="3943"/>
          <w:jc w:val="center"/>
        </w:trPr>
        <w:tc>
          <w:tcPr>
            <w:tcW w:w="3510" w:type="dxa"/>
            <w:shd w:val="clear" w:color="auto" w:fill="auto"/>
          </w:tcPr>
          <w:p w14:paraId="04CDE501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6248AA47D61B4EDEBCA13259DB9ED6CC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69D70CEF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BAF99AE" wp14:editId="1AA7A21F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1725D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182827" w14:textId="07727F86" w:rsidR="0036697C" w:rsidRDefault="00F07875" w:rsidP="0049740E">
            <w:pPr>
              <w:pStyle w:val="Heading2"/>
            </w:pPr>
            <w:r>
              <w:t>Shri Shankaracharya</w:t>
            </w:r>
          </w:p>
          <w:p w14:paraId="6409217C" w14:textId="4AB8F5A0" w:rsidR="00F07875" w:rsidRPr="00F07875" w:rsidRDefault="00F07875" w:rsidP="00F07875">
            <w:r>
              <w:t>Technical Campus</w:t>
            </w:r>
          </w:p>
          <w:p w14:paraId="0BC95FA0" w14:textId="0AF4BCD9" w:rsidR="0036697C" w:rsidRPr="00173B36" w:rsidRDefault="00F07875" w:rsidP="0036697C">
            <w:pPr>
              <w:pStyle w:val="Heading3"/>
            </w:pPr>
            <w:r>
              <w:t>2021-2025</w:t>
            </w:r>
          </w:p>
          <w:p w14:paraId="47662F8D" w14:textId="32A8897B" w:rsidR="0036697C" w:rsidRDefault="00CA54C8" w:rsidP="0036697C">
            <w:r>
              <w:t>B. Tech</w:t>
            </w:r>
            <w:r w:rsidR="00F07875">
              <w:t xml:space="preserve"> in Computer</w:t>
            </w:r>
          </w:p>
          <w:p w14:paraId="277AD1D5" w14:textId="3BC8D77D" w:rsidR="00F07875" w:rsidRPr="00173B36" w:rsidRDefault="00F07875" w:rsidP="0036697C">
            <w:r>
              <w:t>Science (AI)</w:t>
            </w:r>
          </w:p>
          <w:p w14:paraId="363B176E" w14:textId="77777777" w:rsidR="0036697C" w:rsidRDefault="0036697C" w:rsidP="00C657AC">
            <w:pPr>
              <w:pStyle w:val="Heading2"/>
            </w:pPr>
          </w:p>
          <w:p w14:paraId="13FE9D52" w14:textId="77777777" w:rsidR="0036697C" w:rsidRPr="0036697C" w:rsidRDefault="0036697C" w:rsidP="0036697C"/>
          <w:p w14:paraId="29E61BC5" w14:textId="0AD0CAFC" w:rsidR="0036697C" w:rsidRPr="0036697C" w:rsidRDefault="00F82B6F" w:rsidP="00F82B6F">
            <w:pPr>
              <w:pStyle w:val="Heading2"/>
              <w:jc w:val="right"/>
            </w:pPr>
            <w:r>
              <w:t xml:space="preserve">                </w:t>
            </w:r>
          </w:p>
          <w:p w14:paraId="7BC42B41" w14:textId="1DD6A17A" w:rsidR="0036697C" w:rsidRPr="00173B36" w:rsidRDefault="00F82B6F" w:rsidP="00F82B6F">
            <w:pPr>
              <w:pStyle w:val="Heading3"/>
              <w:jc w:val="right"/>
            </w:pPr>
            <w:r>
              <w:t xml:space="preserve">                         </w:t>
            </w:r>
          </w:p>
          <w:p w14:paraId="2FBC62E3" w14:textId="1FA13B73" w:rsidR="0036697C" w:rsidRPr="00246F0F" w:rsidRDefault="0036697C" w:rsidP="00A8656F"/>
        </w:tc>
        <w:tc>
          <w:tcPr>
            <w:tcW w:w="7200" w:type="dxa"/>
            <w:vMerge/>
            <w:shd w:val="clear" w:color="auto" w:fill="auto"/>
          </w:tcPr>
          <w:p w14:paraId="692A651F" w14:textId="77777777" w:rsidR="0036697C" w:rsidRPr="00173B36" w:rsidRDefault="0036697C" w:rsidP="00C657AC"/>
        </w:tc>
      </w:tr>
    </w:tbl>
    <w:p w14:paraId="44C6B41B" w14:textId="77777777" w:rsidR="0036697C" w:rsidRPr="00173B36" w:rsidRDefault="0036697C" w:rsidP="00262B06"/>
    <w:sectPr w:rsidR="0036697C" w:rsidRPr="00173B36" w:rsidSect="00C97E73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B9DDE" w14:textId="77777777" w:rsidR="00C97E73" w:rsidRDefault="00C97E73" w:rsidP="00BA3E51">
      <w:r>
        <w:separator/>
      </w:r>
    </w:p>
  </w:endnote>
  <w:endnote w:type="continuationSeparator" w:id="0">
    <w:p w14:paraId="320EB2E9" w14:textId="77777777" w:rsidR="00C97E73" w:rsidRDefault="00C97E7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5B769" w14:textId="77777777" w:rsidR="00C97E73" w:rsidRDefault="00C97E73" w:rsidP="00BA3E51">
      <w:r>
        <w:separator/>
      </w:r>
    </w:p>
  </w:footnote>
  <w:footnote w:type="continuationSeparator" w:id="0">
    <w:p w14:paraId="3291F11E" w14:textId="77777777" w:rsidR="00C97E73" w:rsidRDefault="00C97E73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2"/>
  </w:num>
  <w:num w:numId="2" w16cid:durableId="406080148">
    <w:abstractNumId w:val="1"/>
  </w:num>
  <w:num w:numId="3" w16cid:durableId="1318606986">
    <w:abstractNumId w:val="3"/>
  </w:num>
  <w:num w:numId="4" w16cid:durableId="2034383814">
    <w:abstractNumId w:val="0"/>
  </w:num>
  <w:num w:numId="5" w16cid:durableId="150459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75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E20F7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451E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5EBC"/>
    <w:rsid w:val="00686284"/>
    <w:rsid w:val="006959E4"/>
    <w:rsid w:val="00716542"/>
    <w:rsid w:val="00722CFF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97E73"/>
    <w:rsid w:val="00CA54C8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07875"/>
    <w:rsid w:val="00F30F79"/>
    <w:rsid w:val="00F36875"/>
    <w:rsid w:val="00F41A04"/>
    <w:rsid w:val="00F51E3E"/>
    <w:rsid w:val="00F53B71"/>
    <w:rsid w:val="00F5786D"/>
    <w:rsid w:val="00F716E1"/>
    <w:rsid w:val="00F82B6F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DC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CA5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0D51D106974E6D8F05B80DBC82D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673BD-955C-403B-A635-01C0033D2933}"/>
      </w:docPartPr>
      <w:docPartBody>
        <w:p w:rsidR="00B20896" w:rsidRDefault="00000000">
          <w:pPr>
            <w:pStyle w:val="D70D51D106974E6D8F05B80DBC82D3A7"/>
          </w:pPr>
          <w:r w:rsidRPr="00173B36">
            <w:t>CONTACT</w:t>
          </w:r>
        </w:p>
      </w:docPartBody>
    </w:docPart>
    <w:docPart>
      <w:docPartPr>
        <w:name w:val="10C327D3F02E4A8A8258D6FA7AAEF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7435-A31F-42D5-AFF4-96D69568D562}"/>
      </w:docPartPr>
      <w:docPartBody>
        <w:p w:rsidR="00B20896" w:rsidRDefault="00000000">
          <w:pPr>
            <w:pStyle w:val="10C327D3F02E4A8A8258D6FA7AAEF2A4"/>
          </w:pPr>
          <w:r w:rsidRPr="00173B36">
            <w:t>SKILLS</w:t>
          </w:r>
        </w:p>
      </w:docPartBody>
    </w:docPart>
    <w:docPart>
      <w:docPartPr>
        <w:name w:val="FB4353D49909423EADCF22C6A3DA0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D7CAB-3BE2-4526-8BB7-1DEC940F30F3}"/>
      </w:docPartPr>
      <w:docPartBody>
        <w:p w:rsidR="00B20896" w:rsidRDefault="00000000">
          <w:pPr>
            <w:pStyle w:val="FB4353D49909423EADCF22C6A3DA0A53"/>
          </w:pPr>
          <w:r w:rsidRPr="00387FF0">
            <w:t>Strategic thinking</w:t>
          </w:r>
        </w:p>
      </w:docPartBody>
    </w:docPart>
    <w:docPart>
      <w:docPartPr>
        <w:name w:val="7987AF0561D64593B5C4B67477D3A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C8C2A-5F66-4ABE-AD09-D8802C04AB83}"/>
      </w:docPartPr>
      <w:docPartBody>
        <w:p w:rsidR="00B20896" w:rsidRDefault="00000000">
          <w:pPr>
            <w:pStyle w:val="7987AF0561D64593B5C4B67477D3AF53"/>
          </w:pPr>
          <w:r w:rsidRPr="00173B36">
            <w:t>EXPERIENCE</w:t>
          </w:r>
        </w:p>
      </w:docPartBody>
    </w:docPart>
    <w:docPart>
      <w:docPartPr>
        <w:name w:val="6248AA47D61B4EDEBCA13259DB9ED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85F1B-F065-434C-8BD9-CE243E299386}"/>
      </w:docPartPr>
      <w:docPartBody>
        <w:p w:rsidR="00B20896" w:rsidRDefault="00000000">
          <w:pPr>
            <w:pStyle w:val="6248AA47D61B4EDEBCA13259DB9ED6CC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66"/>
    <w:rsid w:val="002E4066"/>
    <w:rsid w:val="00B20896"/>
    <w:rsid w:val="00BF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1BBEE739F4386893B979A1F35B540">
    <w:name w:val="4741BBEE739F4386893B979A1F35B540"/>
    <w:rsid w:val="00B20896"/>
    <w:pPr>
      <w:spacing w:line="278" w:lineRule="auto"/>
    </w:pPr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6521024C8A6A4D829BBB161267B4127B">
    <w:name w:val="6521024C8A6A4D829BBB161267B4127B"/>
    <w:rsid w:val="00B20896"/>
    <w:pPr>
      <w:spacing w:line="278" w:lineRule="auto"/>
    </w:pPr>
    <w:rPr>
      <w:sz w:val="24"/>
      <w:szCs w:val="24"/>
    </w:rPr>
  </w:style>
  <w:style w:type="paragraph" w:customStyle="1" w:styleId="D70D51D106974E6D8F05B80DBC82D3A7">
    <w:name w:val="D70D51D106974E6D8F05B80DBC82D3A7"/>
  </w:style>
  <w:style w:type="paragraph" w:customStyle="1" w:styleId="DAA7B7277C004896B0D0E578A5E462EF">
    <w:name w:val="DAA7B7277C004896B0D0E578A5E462EF"/>
    <w:rsid w:val="00B20896"/>
    <w:pPr>
      <w:spacing w:line="278" w:lineRule="auto"/>
    </w:pPr>
    <w:rPr>
      <w:sz w:val="24"/>
      <w:szCs w:val="24"/>
    </w:rPr>
  </w:style>
  <w:style w:type="paragraph" w:customStyle="1" w:styleId="7AD8776951C34C1FA47CF7DF883780B7">
    <w:name w:val="7AD8776951C34C1FA47CF7DF883780B7"/>
    <w:rsid w:val="00B20896"/>
    <w:pPr>
      <w:spacing w:line="278" w:lineRule="auto"/>
    </w:pPr>
    <w:rPr>
      <w:sz w:val="24"/>
      <w:szCs w:val="24"/>
    </w:rPr>
  </w:style>
  <w:style w:type="paragraph" w:customStyle="1" w:styleId="10C327D3F02E4A8A8258D6FA7AAEF2A4">
    <w:name w:val="10C327D3F02E4A8A8258D6FA7AAEF2A4"/>
  </w:style>
  <w:style w:type="paragraph" w:customStyle="1" w:styleId="FB4353D49909423EADCF22C6A3DA0A53">
    <w:name w:val="FB4353D49909423EADCF22C6A3DA0A53"/>
  </w:style>
  <w:style w:type="paragraph" w:customStyle="1" w:styleId="7987AF0561D64593B5C4B67477D3AF53">
    <w:name w:val="7987AF0561D64593B5C4B67477D3AF53"/>
  </w:style>
  <w:style w:type="paragraph" w:customStyle="1" w:styleId="36BD804518CB41A0A80674B5D1FA943B">
    <w:name w:val="36BD804518CB41A0A80674B5D1FA943B"/>
  </w:style>
  <w:style w:type="paragraph" w:customStyle="1" w:styleId="6248AA47D61B4EDEBCA13259DB9ED6CC">
    <w:name w:val="6248AA47D61B4EDEBCA13259DB9ED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2024-03-28T20:03:00Z</dcterms:created>
  <dcterms:modified xsi:type="dcterms:W3CDTF">2024-03-28T20:03:00Z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